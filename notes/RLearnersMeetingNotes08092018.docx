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B0" w:rsidRDefault="00C421B0" w:rsidP="00C421B0">
      <w:pPr>
        <w:pStyle w:val="Heading1"/>
        <w:jc w:val="center"/>
      </w:pPr>
      <w:r>
        <w:t>R Learners Meeting</w:t>
      </w:r>
      <w:r>
        <w:t xml:space="preserve"> Notes</w:t>
      </w:r>
    </w:p>
    <w:p w:rsidR="00C421B0" w:rsidRDefault="00C421B0" w:rsidP="003E5F7C">
      <w:pPr>
        <w:pStyle w:val="Heading2"/>
        <w:jc w:val="center"/>
      </w:pPr>
      <w:r>
        <w:t>August 09, 2018</w:t>
      </w:r>
    </w:p>
    <w:p w:rsidR="00C421B0" w:rsidRDefault="00C421B0" w:rsidP="003E5F7C">
      <w:pPr>
        <w:pStyle w:val="Heading2"/>
        <w:jc w:val="center"/>
      </w:pPr>
      <w:r>
        <w:t>11:00 – 12:00 PM</w:t>
      </w:r>
    </w:p>
    <w:p w:rsidR="00C421B0" w:rsidRPr="00BA3626" w:rsidRDefault="00C421B0" w:rsidP="003E5F7C">
      <w:pPr>
        <w:pStyle w:val="Heading2"/>
        <w:jc w:val="center"/>
      </w:pPr>
      <w:r>
        <w:t>Conference Room 1110</w:t>
      </w:r>
    </w:p>
    <w:p w:rsidR="00C421B0" w:rsidRPr="00E460A2" w:rsidRDefault="00C421B0" w:rsidP="00C421B0">
      <w:sdt>
        <w:sdtPr>
          <w:alias w:val="Type of meeting:"/>
          <w:tag w:val="Type of meeting:"/>
          <w:id w:val="-83226520"/>
          <w:placeholder>
            <w:docPart w:val="B05A0C6FA09C420294ADD102EADA8DA5"/>
          </w:placeholder>
          <w:temporary/>
          <w:showingPlcHdr/>
          <w15:appearance w15:val="hidden"/>
        </w:sdtPr>
        <w:sdtContent>
          <w:r w:rsidRPr="00E460A2">
            <w:t>Type of Meeting:</w:t>
          </w:r>
        </w:sdtContent>
      </w:sdt>
      <w:r w:rsidRPr="00E460A2">
        <w:t xml:space="preserve"> </w:t>
      </w:r>
      <w:r>
        <w:t>Kick-off meeting</w:t>
      </w:r>
    </w:p>
    <w:p w:rsidR="00C421B0" w:rsidRDefault="00C421B0" w:rsidP="00C421B0">
      <w:r>
        <w:t>Meeting Facilitators:</w:t>
      </w:r>
      <w:r w:rsidRPr="00E460A2">
        <w:t xml:space="preserve"> </w:t>
      </w:r>
      <w:r>
        <w:t xml:space="preserve">Dan </w:t>
      </w:r>
      <w:proofErr w:type="spellStart"/>
      <w:r>
        <w:t>Sobota</w:t>
      </w:r>
      <w:proofErr w:type="spellEnd"/>
      <w:r>
        <w:t xml:space="preserve"> &amp; Anna </w:t>
      </w:r>
      <w:proofErr w:type="spellStart"/>
      <w:r>
        <w:t>Withington</w:t>
      </w:r>
      <w:proofErr w:type="spellEnd"/>
    </w:p>
    <w:p w:rsidR="00C421B0" w:rsidRPr="001423A6" w:rsidRDefault="00C421B0" w:rsidP="00C421B0">
      <w:r>
        <w:t xml:space="preserve">In attendance: Jim Bloom, Ryan </w:t>
      </w:r>
      <w:proofErr w:type="spellStart"/>
      <w:r>
        <w:t>Shojinaga</w:t>
      </w:r>
      <w:proofErr w:type="spellEnd"/>
      <w:r>
        <w:t xml:space="preserve">, Janani </w:t>
      </w:r>
      <w:proofErr w:type="spellStart"/>
      <w:r>
        <w:t>Govindan</w:t>
      </w:r>
      <w:proofErr w:type="spellEnd"/>
      <w:r>
        <w:t xml:space="preserve">, Colin Donald, Kim Hack, Martin Brown, Dan </w:t>
      </w:r>
      <w:proofErr w:type="spellStart"/>
      <w:r>
        <w:t>Sobota</w:t>
      </w:r>
      <w:proofErr w:type="spellEnd"/>
      <w:r>
        <w:t xml:space="preserve">, Anna </w:t>
      </w:r>
      <w:proofErr w:type="spellStart"/>
      <w:r>
        <w:t>Withington</w:t>
      </w:r>
      <w:proofErr w:type="spellEnd"/>
    </w:p>
    <w:p w:rsidR="00C421B0" w:rsidRDefault="00C421B0" w:rsidP="00C421B0">
      <w:pPr>
        <w:pStyle w:val="ListParagraph"/>
        <w:numPr>
          <w:ilvl w:val="0"/>
          <w:numId w:val="1"/>
        </w:numPr>
        <w:spacing w:before="240"/>
        <w:contextualSpacing w:val="0"/>
      </w:pPr>
      <w:r>
        <w:t>Introductions</w:t>
      </w:r>
    </w:p>
    <w:p w:rsidR="00C421B0" w:rsidRDefault="00C421B0" w:rsidP="00C421B0">
      <w:pPr>
        <w:pStyle w:val="ListParagraph"/>
        <w:numPr>
          <w:ilvl w:val="1"/>
          <w:numId w:val="1"/>
        </w:numPr>
        <w:spacing w:before="240"/>
        <w:contextualSpacing w:val="0"/>
      </w:pPr>
      <w:r>
        <w:t xml:space="preserve">Attendees shared the length of time they had been coding in R, and primary </w:t>
      </w:r>
      <w:r w:rsidR="00BE6775">
        <w:t>goals for attending</w:t>
      </w:r>
    </w:p>
    <w:p w:rsidR="00C421B0" w:rsidRDefault="00C421B0" w:rsidP="00C421B0">
      <w:pPr>
        <w:pStyle w:val="ListParagraph"/>
        <w:numPr>
          <w:ilvl w:val="0"/>
          <w:numId w:val="1"/>
        </w:numPr>
        <w:spacing w:before="240"/>
        <w:contextualSpacing w:val="0"/>
      </w:pPr>
      <w:r>
        <w:t>Group vision and planning</w:t>
      </w:r>
    </w:p>
    <w:p w:rsidR="00C421B0" w:rsidRDefault="00C421B0" w:rsidP="00C421B0">
      <w:pPr>
        <w:pStyle w:val="ListParagraph"/>
        <w:numPr>
          <w:ilvl w:val="1"/>
          <w:numId w:val="1"/>
        </w:numPr>
        <w:spacing w:before="240"/>
        <w:contextualSpacing w:val="0"/>
      </w:pPr>
      <w:r>
        <w:t>Who will be invited moving forward?</w:t>
      </w:r>
    </w:p>
    <w:p w:rsidR="00C421B0" w:rsidRDefault="00C421B0" w:rsidP="00C421B0">
      <w:pPr>
        <w:pStyle w:val="ListParagraph"/>
        <w:numPr>
          <w:ilvl w:val="2"/>
          <w:numId w:val="1"/>
        </w:numPr>
        <w:spacing w:before="240"/>
        <w:contextualSpacing w:val="0"/>
      </w:pPr>
      <w:r>
        <w:t>Watershed management is currently the core group being invited to the biweekly meetings.</w:t>
      </w:r>
    </w:p>
    <w:p w:rsidR="00C421B0" w:rsidRDefault="00C421B0" w:rsidP="00C421B0">
      <w:pPr>
        <w:pStyle w:val="ListParagraph"/>
        <w:numPr>
          <w:ilvl w:val="2"/>
          <w:numId w:val="1"/>
        </w:numPr>
        <w:spacing w:before="240"/>
        <w:contextualSpacing w:val="0"/>
      </w:pPr>
      <w:r>
        <w:t>Anna will set up an email group through Help Desk to facilitate inviting other sections</w:t>
      </w:r>
    </w:p>
    <w:p w:rsidR="00205CFD" w:rsidRDefault="00C421B0" w:rsidP="00205CFD">
      <w:pPr>
        <w:pStyle w:val="ListParagraph"/>
        <w:numPr>
          <w:ilvl w:val="2"/>
          <w:numId w:val="1"/>
        </w:numPr>
        <w:spacing w:before="240"/>
        <w:contextualSpacing w:val="0"/>
      </w:pPr>
      <w:r>
        <w:t>Members are welcome to bring up the monthly and biweekly groups at larger DEQ meetings to keep other R users informed about the resource.</w:t>
      </w:r>
    </w:p>
    <w:p w:rsidR="00C421B0" w:rsidRDefault="00C421B0" w:rsidP="00C421B0">
      <w:pPr>
        <w:pStyle w:val="ListParagraph"/>
        <w:numPr>
          <w:ilvl w:val="1"/>
          <w:numId w:val="1"/>
        </w:numPr>
        <w:spacing w:before="240"/>
        <w:contextualSpacing w:val="0"/>
      </w:pPr>
      <w:r>
        <w:t>What is the purpose of this group versus the monthly group?</w:t>
      </w:r>
    </w:p>
    <w:p w:rsidR="00496486" w:rsidRDefault="00496486" w:rsidP="00496486">
      <w:pPr>
        <w:pStyle w:val="ListParagraph"/>
        <w:numPr>
          <w:ilvl w:val="2"/>
          <w:numId w:val="1"/>
        </w:numPr>
        <w:spacing w:before="240"/>
        <w:contextualSpacing w:val="0"/>
      </w:pPr>
      <w:r>
        <w:t>The biweekly Learner’s Group is a smaller, more informal gathering for people newer to R.</w:t>
      </w:r>
    </w:p>
    <w:p w:rsidR="00496486" w:rsidRDefault="00496486" w:rsidP="00496486">
      <w:pPr>
        <w:pStyle w:val="ListParagraph"/>
        <w:numPr>
          <w:ilvl w:val="2"/>
          <w:numId w:val="1"/>
        </w:numPr>
        <w:spacing w:before="240"/>
        <w:contextualSpacing w:val="0"/>
      </w:pPr>
      <w:r>
        <w:t xml:space="preserve">The monthly User’s Group is to discuss topics of interest to </w:t>
      </w:r>
      <w:r w:rsidR="00BE6775">
        <w:t>users at all levels.</w:t>
      </w:r>
    </w:p>
    <w:p w:rsidR="00C421B0" w:rsidRDefault="00496486" w:rsidP="00C421B0">
      <w:pPr>
        <w:pStyle w:val="ListParagraph"/>
        <w:numPr>
          <w:ilvl w:val="1"/>
          <w:numId w:val="1"/>
        </w:numPr>
        <w:spacing w:before="240"/>
        <w:contextualSpacing w:val="0"/>
      </w:pPr>
      <w:r>
        <w:t>Who will administer the group moving forward?</w:t>
      </w:r>
    </w:p>
    <w:p w:rsidR="00205CFD" w:rsidRDefault="00496486" w:rsidP="00496486">
      <w:pPr>
        <w:pStyle w:val="ListParagraph"/>
        <w:numPr>
          <w:ilvl w:val="2"/>
          <w:numId w:val="1"/>
        </w:numPr>
        <w:spacing w:before="240"/>
        <w:contextualSpacing w:val="0"/>
      </w:pPr>
      <w:r>
        <w:lastRenderedPageBreak/>
        <w:t xml:space="preserve">Anna can schedule the next two meetings, but longer term, a new </w:t>
      </w:r>
      <w:r w:rsidR="00205CFD">
        <w:t>person will need to facilitate.</w:t>
      </w:r>
    </w:p>
    <w:p w:rsidR="00496486" w:rsidRDefault="00496486" w:rsidP="00496486">
      <w:pPr>
        <w:pStyle w:val="ListParagraph"/>
        <w:numPr>
          <w:ilvl w:val="2"/>
          <w:numId w:val="1"/>
        </w:numPr>
        <w:spacing w:before="240"/>
        <w:contextualSpacing w:val="0"/>
      </w:pPr>
      <w:r>
        <w:t xml:space="preserve">Dan </w:t>
      </w:r>
      <w:r w:rsidR="00205CFD">
        <w:t>offered</w:t>
      </w:r>
      <w:r>
        <w:t xml:space="preserve"> to facilitate in the short term.</w:t>
      </w:r>
    </w:p>
    <w:p w:rsidR="00496486" w:rsidRDefault="00496486" w:rsidP="00496486">
      <w:pPr>
        <w:pStyle w:val="ListParagraph"/>
        <w:numPr>
          <w:ilvl w:val="2"/>
          <w:numId w:val="1"/>
        </w:numPr>
        <w:spacing w:before="240"/>
        <w:contextualSpacing w:val="0"/>
      </w:pPr>
      <w:r>
        <w:t>Project manager to schedule meetings/set agenda?</w:t>
      </w:r>
    </w:p>
    <w:p w:rsidR="00BE6775" w:rsidRDefault="00C421B0" w:rsidP="00BE6775">
      <w:pPr>
        <w:pStyle w:val="ListParagraph"/>
        <w:numPr>
          <w:ilvl w:val="0"/>
          <w:numId w:val="1"/>
        </w:numPr>
        <w:spacing w:before="240"/>
        <w:contextualSpacing w:val="0"/>
      </w:pPr>
      <w:r>
        <w:t>Agenda-setting for future meetings</w:t>
      </w:r>
    </w:p>
    <w:p w:rsidR="00D97B45" w:rsidRDefault="00D97B45" w:rsidP="00BE6775">
      <w:pPr>
        <w:pStyle w:val="ListParagraph"/>
        <w:numPr>
          <w:ilvl w:val="1"/>
          <w:numId w:val="1"/>
        </w:numPr>
        <w:spacing w:before="240"/>
        <w:contextualSpacing w:val="0"/>
      </w:pPr>
      <w:r>
        <w:t>Next meeting</w:t>
      </w:r>
    </w:p>
    <w:p w:rsidR="00BE6775" w:rsidRDefault="00D97B45" w:rsidP="00D97B45">
      <w:pPr>
        <w:pStyle w:val="ListParagraph"/>
        <w:numPr>
          <w:ilvl w:val="2"/>
          <w:numId w:val="1"/>
        </w:numPr>
        <w:spacing w:before="240"/>
        <w:contextualSpacing w:val="0"/>
      </w:pPr>
      <w:r>
        <w:t>Topic: formatting</w:t>
      </w:r>
      <w:r w:rsidR="00BE6775">
        <w:t xml:space="preserve"> and style within scripts</w:t>
      </w:r>
      <w:r w:rsidR="003E5F7C">
        <w:t>; eliminating redundancy in onboarding new DEQ R users</w:t>
      </w:r>
    </w:p>
    <w:p w:rsidR="00D97B45" w:rsidRDefault="00D97B45" w:rsidP="00D97B45">
      <w:pPr>
        <w:pStyle w:val="ListParagraph"/>
        <w:numPr>
          <w:ilvl w:val="2"/>
          <w:numId w:val="1"/>
        </w:numPr>
        <w:spacing w:before="240"/>
        <w:contextualSpacing w:val="0"/>
      </w:pPr>
      <w:r>
        <w:t>Preparation: Anna will send out agenda and preparatory materials so attendees can review existing recommendations</w:t>
      </w:r>
    </w:p>
    <w:p w:rsidR="00205CFD" w:rsidRDefault="00205CFD" w:rsidP="00D97B45">
      <w:pPr>
        <w:pStyle w:val="ListParagraph"/>
        <w:numPr>
          <w:ilvl w:val="2"/>
          <w:numId w:val="1"/>
        </w:numPr>
        <w:spacing w:before="240"/>
        <w:contextualSpacing w:val="0"/>
      </w:pPr>
      <w:r>
        <w:t xml:space="preserve">Discussion leader: Dan </w:t>
      </w:r>
      <w:proofErr w:type="spellStart"/>
      <w:r>
        <w:t>Sobota</w:t>
      </w:r>
      <w:proofErr w:type="spellEnd"/>
    </w:p>
    <w:p w:rsidR="00BE6775" w:rsidRDefault="00BE6775" w:rsidP="00BE6775">
      <w:pPr>
        <w:pStyle w:val="ListParagraph"/>
        <w:numPr>
          <w:ilvl w:val="1"/>
          <w:numId w:val="1"/>
        </w:numPr>
        <w:spacing w:before="240"/>
        <w:contextualSpacing w:val="0"/>
      </w:pPr>
      <w:r>
        <w:t>Going forward:</w:t>
      </w:r>
    </w:p>
    <w:p w:rsidR="00BE6775" w:rsidRDefault="00BE6775" w:rsidP="00BE6775">
      <w:pPr>
        <w:pStyle w:val="ListParagraph"/>
        <w:numPr>
          <w:ilvl w:val="2"/>
          <w:numId w:val="1"/>
        </w:numPr>
        <w:spacing w:before="240"/>
        <w:contextualSpacing w:val="0"/>
      </w:pPr>
      <w:r>
        <w:t>Data</w:t>
      </w:r>
      <w:r w:rsidR="00BA1A98">
        <w:t xml:space="preserve"> </w:t>
      </w:r>
      <w:r>
        <w:t>import</w:t>
      </w:r>
    </w:p>
    <w:p w:rsidR="00205CFD" w:rsidRDefault="00205CFD" w:rsidP="00235E1E">
      <w:pPr>
        <w:pStyle w:val="ListParagraph"/>
        <w:numPr>
          <w:ilvl w:val="2"/>
          <w:numId w:val="1"/>
        </w:numPr>
        <w:spacing w:before="240"/>
        <w:contextualSpacing w:val="0"/>
      </w:pPr>
      <w:r>
        <w:t>Data cleaning; data visualization; n</w:t>
      </w:r>
      <w:r>
        <w:t>ecessary components or standardization of maps, figures, graphs</w:t>
      </w:r>
      <w:r>
        <w:t>;</w:t>
      </w:r>
      <w:r w:rsidR="00BE6775">
        <w:t xml:space="preserve"> </w:t>
      </w:r>
      <w:r w:rsidR="00D97B45">
        <w:t>efficiency in cleaning</w:t>
      </w:r>
      <w:r>
        <w:t>/coding; code comparisons;</w:t>
      </w:r>
      <w:r w:rsidR="00D97B45">
        <w:t xml:space="preserve"> </w:t>
      </w:r>
      <w:r w:rsidR="00BE6775">
        <w:t>TBD but ideally, a logical progression through essential elements</w:t>
      </w:r>
      <w:r w:rsidR="00D97B45">
        <w:t xml:space="preserve"> of R basics</w:t>
      </w:r>
    </w:p>
    <w:p w:rsidR="003E5F7C" w:rsidRDefault="003E5F7C" w:rsidP="00205CFD">
      <w:pPr>
        <w:pStyle w:val="ListParagraph"/>
        <w:numPr>
          <w:ilvl w:val="2"/>
          <w:numId w:val="1"/>
        </w:numPr>
        <w:spacing w:before="240"/>
        <w:contextualSpacing w:val="0"/>
      </w:pPr>
      <w:r>
        <w:t>Limitations of R: when to use something else?</w:t>
      </w:r>
    </w:p>
    <w:p w:rsidR="00205CFD" w:rsidRDefault="00205CFD" w:rsidP="00205CFD">
      <w:pPr>
        <w:pStyle w:val="ListParagraph"/>
        <w:numPr>
          <w:ilvl w:val="2"/>
          <w:numId w:val="1"/>
        </w:numPr>
        <w:spacing w:before="240"/>
        <w:contextualSpacing w:val="0"/>
      </w:pPr>
      <w:r>
        <w:t xml:space="preserve">EDMS/the future of data </w:t>
      </w:r>
      <w:bookmarkStart w:id="0" w:name="_GoBack"/>
      <w:bookmarkEnd w:id="0"/>
      <w:r>
        <w:t>at the DEQ</w:t>
      </w:r>
    </w:p>
    <w:p w:rsidR="00BE6775" w:rsidRDefault="00BE6775" w:rsidP="00BE6775">
      <w:pPr>
        <w:pStyle w:val="ListParagraph"/>
        <w:numPr>
          <w:ilvl w:val="0"/>
          <w:numId w:val="1"/>
        </w:numPr>
        <w:spacing w:before="240"/>
        <w:contextualSpacing w:val="0"/>
      </w:pPr>
      <w:r>
        <w:t>Resources</w:t>
      </w:r>
    </w:p>
    <w:p w:rsidR="00BE6775" w:rsidRDefault="00BE6775" w:rsidP="00BE6775">
      <w:pPr>
        <w:pStyle w:val="ListParagraph"/>
        <w:numPr>
          <w:ilvl w:val="1"/>
          <w:numId w:val="1"/>
        </w:numPr>
        <w:spacing w:before="240"/>
        <w:contextualSpacing w:val="0"/>
      </w:pPr>
      <w:r>
        <w:t xml:space="preserve">An R user email group </w:t>
      </w:r>
      <w:r w:rsidR="00BA1A98">
        <w:t xml:space="preserve">will be formed </w:t>
      </w:r>
      <w:r>
        <w:t>to connect users</w:t>
      </w:r>
      <w:r w:rsidR="00BA1A98">
        <w:t xml:space="preserve"> within the DEQ to share resources and ask questions</w:t>
      </w:r>
    </w:p>
    <w:p w:rsidR="00BE6775" w:rsidRDefault="00BE6775" w:rsidP="00BE6775">
      <w:pPr>
        <w:pStyle w:val="ListParagraph"/>
        <w:numPr>
          <w:ilvl w:val="1"/>
          <w:numId w:val="1"/>
        </w:numPr>
        <w:spacing w:before="240"/>
        <w:contextualSpacing w:val="0"/>
      </w:pPr>
      <w:proofErr w:type="spellStart"/>
      <w:r>
        <w:t>Datacamp</w:t>
      </w:r>
      <w:proofErr w:type="spellEnd"/>
      <w:r w:rsidR="00D97B45">
        <w:t xml:space="preserve"> – a well-regarded website containing sets of videos and interactive tutorials for R and python with a focus on data science and data analysis</w:t>
      </w:r>
      <w:r w:rsidR="00BA1A98">
        <w:t>. Have free introductory chapters for each course; monthly and yearly paid versions.</w:t>
      </w:r>
    </w:p>
    <w:p w:rsidR="00BA1A98" w:rsidRDefault="00D97B45" w:rsidP="00845A83">
      <w:pPr>
        <w:pStyle w:val="ListParagraph"/>
        <w:numPr>
          <w:ilvl w:val="1"/>
          <w:numId w:val="1"/>
        </w:numPr>
        <w:spacing w:before="240"/>
        <w:contextualSpacing w:val="0"/>
      </w:pPr>
      <w:r>
        <w:t>S</w:t>
      </w:r>
      <w:r w:rsidR="00BE6775">
        <w:t>wirl</w:t>
      </w:r>
      <w:r>
        <w:t xml:space="preserve"> – an R package for R learners. </w:t>
      </w:r>
    </w:p>
    <w:p w:rsidR="00D97B45" w:rsidRDefault="00D97B45" w:rsidP="00845A83">
      <w:pPr>
        <w:pStyle w:val="ListParagraph"/>
        <w:numPr>
          <w:ilvl w:val="1"/>
          <w:numId w:val="1"/>
        </w:numPr>
        <w:spacing w:before="240"/>
        <w:contextualSpacing w:val="0"/>
      </w:pPr>
      <w:r>
        <w:lastRenderedPageBreak/>
        <w:t>Slack – is blocked for us at the DEQ (I checked) so we will have to skip that option for now.</w:t>
      </w:r>
    </w:p>
    <w:p w:rsidR="00D97B45" w:rsidRDefault="00D97B45" w:rsidP="00D97B45">
      <w:pPr>
        <w:pStyle w:val="ListParagraph"/>
        <w:numPr>
          <w:ilvl w:val="1"/>
          <w:numId w:val="1"/>
        </w:numPr>
        <w:spacing w:before="240"/>
        <w:contextualSpacing w:val="0"/>
      </w:pPr>
      <w:r>
        <w:t>Resource guide – Anna is developing this for all R users going forward.</w:t>
      </w:r>
    </w:p>
    <w:p w:rsidR="00707DFA" w:rsidRDefault="00C421B0" w:rsidP="00BA1A98">
      <w:pPr>
        <w:pStyle w:val="ListParagraph"/>
        <w:numPr>
          <w:ilvl w:val="0"/>
          <w:numId w:val="1"/>
        </w:numPr>
        <w:spacing w:before="240"/>
        <w:contextualSpacing w:val="0"/>
      </w:pPr>
      <w:r>
        <w:t>Adjournment</w:t>
      </w:r>
    </w:p>
    <w:sectPr w:rsidR="00707DFA" w:rsidSect="00AE391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205C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205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205CF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205C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205C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87" w:rsidRDefault="00205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2174"/>
    <w:multiLevelType w:val="hybridMultilevel"/>
    <w:tmpl w:val="147AF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B0"/>
    <w:rsid w:val="000D3881"/>
    <w:rsid w:val="000F648B"/>
    <w:rsid w:val="001660DA"/>
    <w:rsid w:val="001E49A2"/>
    <w:rsid w:val="00205CFD"/>
    <w:rsid w:val="002136A7"/>
    <w:rsid w:val="002E5FB8"/>
    <w:rsid w:val="00325E3C"/>
    <w:rsid w:val="0037005F"/>
    <w:rsid w:val="003E5F7C"/>
    <w:rsid w:val="00496486"/>
    <w:rsid w:val="005F45EE"/>
    <w:rsid w:val="00647780"/>
    <w:rsid w:val="00707DFA"/>
    <w:rsid w:val="009C4E56"/>
    <w:rsid w:val="00B6346B"/>
    <w:rsid w:val="00BA1A98"/>
    <w:rsid w:val="00BE6775"/>
    <w:rsid w:val="00C421B0"/>
    <w:rsid w:val="00D97B45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094F"/>
  <w15:chartTrackingRefBased/>
  <w15:docId w15:val="{FCD007E4-C2B6-4430-A9F7-26794F87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B0"/>
    <w:pPr>
      <w:spacing w:after="200" w:line="276" w:lineRule="auto"/>
      <w:ind w:left="187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F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5E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4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EE"/>
    <w:pPr>
      <w:numPr>
        <w:ilvl w:val="1"/>
      </w:numPr>
      <w:ind w:left="18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5E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45EE"/>
    <w:rPr>
      <w:b/>
      <w:bCs/>
    </w:rPr>
  </w:style>
  <w:style w:type="character" w:styleId="Emphasis">
    <w:name w:val="Emphasis"/>
    <w:basedOn w:val="DefaultParagraphFont"/>
    <w:uiPriority w:val="20"/>
    <w:qFormat/>
    <w:rsid w:val="005F45EE"/>
    <w:rPr>
      <w:i/>
      <w:iCs/>
    </w:rPr>
  </w:style>
  <w:style w:type="paragraph" w:styleId="NoSpacing">
    <w:name w:val="No Spacing"/>
    <w:uiPriority w:val="1"/>
    <w:qFormat/>
    <w:rsid w:val="005F4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5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E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F4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5E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F45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F45E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45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EE"/>
    <w:pPr>
      <w:outlineLvl w:val="9"/>
    </w:pPr>
  </w:style>
  <w:style w:type="paragraph" w:styleId="Footer">
    <w:name w:val="footer"/>
    <w:basedOn w:val="Normal"/>
    <w:link w:val="FooterChar"/>
    <w:unhideWhenUsed/>
    <w:rsid w:val="00C4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1B0"/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4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421B0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5A0C6FA09C420294ADD102EADA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8425-07A1-49D7-AC11-5715FF841982}"/>
      </w:docPartPr>
      <w:docPartBody>
        <w:p w:rsidR="00000000" w:rsidRDefault="00A774FB" w:rsidP="00A774FB">
          <w:pPr>
            <w:pStyle w:val="B05A0C6FA09C420294ADD102EADA8DA5"/>
          </w:pPr>
          <w:r w:rsidRPr="00E460A2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FB"/>
    <w:rsid w:val="00A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5A0C6FA09C420294ADD102EADA8DA5">
    <w:name w:val="B05A0C6FA09C420294ADD102EADA8DA5"/>
    <w:rsid w:val="00A774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A74B0804.dotm</Template>
  <TotalTime>57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WITHINGTON Anna</dc:creator>
  <cp:keywords/>
  <dc:description/>
  <cp:lastModifiedBy>WITHINGTON Anna</cp:lastModifiedBy>
  <cp:revision>2</cp:revision>
  <dcterms:created xsi:type="dcterms:W3CDTF">2018-08-09T23:46:00Z</dcterms:created>
  <dcterms:modified xsi:type="dcterms:W3CDTF">2018-08-10T00:43:00Z</dcterms:modified>
</cp:coreProperties>
</file>