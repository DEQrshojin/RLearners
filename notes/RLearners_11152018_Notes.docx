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A5F" w:rsidRDefault="00804A5F" w:rsidP="00804A5F">
      <w:pPr>
        <w:pStyle w:val="ListParagraph"/>
        <w:numPr>
          <w:ilvl w:val="0"/>
          <w:numId w:val="1"/>
        </w:numPr>
      </w:pPr>
      <w:r>
        <w:t>Intros: Who, what and frequency of R use on a scale of 0 – 5, 0 = never, 5 = you script in your spare time</w:t>
      </w:r>
    </w:p>
    <w:p w:rsidR="00804A5F" w:rsidRDefault="00804A5F" w:rsidP="00804A5F">
      <w:pPr>
        <w:pStyle w:val="ListParagraph"/>
        <w:numPr>
          <w:ilvl w:val="0"/>
          <w:numId w:val="1"/>
        </w:numPr>
      </w:pPr>
      <w:r>
        <w:t>Why R – What do you like about R?</w:t>
      </w:r>
    </w:p>
    <w:p w:rsidR="00804A5F" w:rsidRDefault="00804A5F" w:rsidP="00804A5F">
      <w:pPr>
        <w:pStyle w:val="ListParagraph"/>
        <w:numPr>
          <w:ilvl w:val="0"/>
          <w:numId w:val="1"/>
        </w:numPr>
      </w:pPr>
      <w:r>
        <w:t>Previous topics:</w:t>
      </w:r>
    </w:p>
    <w:p w:rsidR="00804A5F" w:rsidRDefault="00804A5F" w:rsidP="00804A5F">
      <w:pPr>
        <w:pStyle w:val="ListParagraph"/>
        <w:numPr>
          <w:ilvl w:val="1"/>
          <w:numId w:val="1"/>
        </w:numPr>
      </w:pPr>
      <w:r>
        <w:t>Style, formatting, etc. Plenty of resources, some of which were discussed last time.</w:t>
      </w:r>
    </w:p>
    <w:p w:rsidR="00804A5F" w:rsidRDefault="00804A5F" w:rsidP="00804A5F">
      <w:pPr>
        <w:pStyle w:val="ListParagraph"/>
        <w:numPr>
          <w:ilvl w:val="1"/>
          <w:numId w:val="1"/>
        </w:numPr>
      </w:pPr>
      <w:r>
        <w:t>Does anyone have anything to add to the good of the order?</w:t>
      </w:r>
    </w:p>
    <w:p w:rsidR="00804A5F" w:rsidRDefault="00804A5F" w:rsidP="00804A5F">
      <w:pPr>
        <w:pStyle w:val="ListParagraph"/>
        <w:numPr>
          <w:ilvl w:val="0"/>
          <w:numId w:val="1"/>
        </w:numPr>
      </w:pPr>
      <w:r>
        <w:t xml:space="preserve">Projects/sessions – Anna </w:t>
      </w:r>
      <w:proofErr w:type="spellStart"/>
      <w:r>
        <w:t>Withington</w:t>
      </w:r>
      <w:proofErr w:type="spellEnd"/>
    </w:p>
    <w:p w:rsidR="00804A5F" w:rsidRDefault="00804A5F" w:rsidP="00804A5F">
      <w:pPr>
        <w:pStyle w:val="ListParagraph"/>
        <w:numPr>
          <w:ilvl w:val="0"/>
          <w:numId w:val="1"/>
        </w:numPr>
      </w:pPr>
      <w:r>
        <w:t>GitHub – Demonstrate usage</w:t>
      </w:r>
    </w:p>
    <w:p w:rsidR="0074121B" w:rsidRDefault="0074121B" w:rsidP="0074121B">
      <w:pPr>
        <w:pStyle w:val="ListParagraph"/>
        <w:numPr>
          <w:ilvl w:val="1"/>
          <w:numId w:val="1"/>
        </w:numPr>
      </w:pPr>
      <w:r>
        <w:t xml:space="preserve">Who has a </w:t>
      </w:r>
      <w:proofErr w:type="spellStart"/>
      <w:r>
        <w:t>Github</w:t>
      </w:r>
      <w:proofErr w:type="spellEnd"/>
      <w:r>
        <w:t xml:space="preserve"> account/Who uses a GitHub</w:t>
      </w:r>
    </w:p>
    <w:p w:rsidR="0074121B" w:rsidRDefault="0074121B" w:rsidP="0074121B">
      <w:pPr>
        <w:pStyle w:val="ListParagraph"/>
        <w:numPr>
          <w:ilvl w:val="1"/>
          <w:numId w:val="1"/>
        </w:numPr>
      </w:pPr>
      <w:r>
        <w:t>GitHub can be used for anything. Works well when collaborating.</w:t>
      </w:r>
    </w:p>
    <w:p w:rsidR="0074121B" w:rsidRDefault="0074121B" w:rsidP="0074121B">
      <w:pPr>
        <w:pStyle w:val="ListParagraph"/>
        <w:numPr>
          <w:ilvl w:val="1"/>
          <w:numId w:val="1"/>
        </w:numPr>
      </w:pPr>
      <w:r>
        <w:t>Create repo locally, push it up to cloud</w:t>
      </w:r>
    </w:p>
    <w:p w:rsidR="0074121B" w:rsidRDefault="0074121B" w:rsidP="0074121B">
      <w:pPr>
        <w:pStyle w:val="ListParagraph"/>
        <w:numPr>
          <w:ilvl w:val="1"/>
          <w:numId w:val="1"/>
        </w:numPr>
      </w:pPr>
      <w:r>
        <w:t>Versioning, branching</w:t>
      </w:r>
    </w:p>
    <w:p w:rsidR="0074121B" w:rsidRDefault="0074121B" w:rsidP="0074121B">
      <w:pPr>
        <w:pStyle w:val="ListParagraph"/>
        <w:numPr>
          <w:ilvl w:val="1"/>
          <w:numId w:val="1"/>
        </w:numPr>
      </w:pPr>
      <w:r>
        <w:t>Pushing/pulling</w:t>
      </w:r>
    </w:p>
    <w:p w:rsidR="00804A5F" w:rsidRDefault="00804A5F" w:rsidP="00804A5F">
      <w:pPr>
        <w:pStyle w:val="ListParagraph"/>
        <w:numPr>
          <w:ilvl w:val="0"/>
          <w:numId w:val="1"/>
        </w:numPr>
      </w:pPr>
      <w:r>
        <w:t>Functions</w:t>
      </w:r>
    </w:p>
    <w:p w:rsidR="00804A5F" w:rsidRDefault="00804A5F" w:rsidP="00804A5F">
      <w:pPr>
        <w:pStyle w:val="ListParagraph"/>
        <w:numPr>
          <w:ilvl w:val="1"/>
          <w:numId w:val="1"/>
        </w:numPr>
      </w:pPr>
      <w:r>
        <w:t>Functions are good because you can modularize your flow process and make calls to specific tasks without having to recreate the process every time, or can save processes for later use.</w:t>
      </w:r>
    </w:p>
    <w:p w:rsidR="00804A5F" w:rsidRDefault="00804A5F" w:rsidP="00804A5F">
      <w:pPr>
        <w:pStyle w:val="ListParagraph"/>
        <w:numPr>
          <w:ilvl w:val="1"/>
          <w:numId w:val="1"/>
        </w:numPr>
      </w:pPr>
      <w:r>
        <w:t>When you create a function, does the order of the parameters passed matter?</w:t>
      </w:r>
    </w:p>
    <w:p w:rsidR="00804A5F" w:rsidRDefault="00804A5F" w:rsidP="00804A5F">
      <w:pPr>
        <w:pStyle w:val="ListParagraph"/>
        <w:numPr>
          <w:ilvl w:val="1"/>
          <w:numId w:val="1"/>
        </w:numPr>
      </w:pPr>
      <w:r>
        <w:t>Does the order matter if you explicitly state the variable name, i.e.,</w:t>
      </w:r>
    </w:p>
    <w:p w:rsidR="00804A5F" w:rsidRDefault="00804A5F" w:rsidP="00804A5F">
      <w:pPr>
        <w:pStyle w:val="ListParagraph"/>
        <w:numPr>
          <w:ilvl w:val="1"/>
          <w:numId w:val="1"/>
        </w:numPr>
      </w:pPr>
      <w:r>
        <w:t>Data types: 1 / 60 = ???</w:t>
      </w:r>
    </w:p>
    <w:p w:rsidR="00804A5F" w:rsidRDefault="00804A5F" w:rsidP="00804A5F">
      <w:pPr>
        <w:pStyle w:val="ListParagraph"/>
        <w:numPr>
          <w:ilvl w:val="1"/>
          <w:numId w:val="1"/>
        </w:numPr>
      </w:pPr>
      <w:r>
        <w:t>How do you call a function without loading and “compiling”? Do you have to create a package for this?</w:t>
      </w:r>
    </w:p>
    <w:p w:rsidR="00804A5F" w:rsidRDefault="00804A5F" w:rsidP="00804A5F">
      <w:pPr>
        <w:pStyle w:val="ListParagraph"/>
        <w:numPr>
          <w:ilvl w:val="1"/>
          <w:numId w:val="1"/>
        </w:numPr>
      </w:pPr>
      <w:r>
        <w:t>What are the expectation for standardization of inputs. E.g., if it just something I use then I can do what I want, but it shouldn’t be something that just I use so what is the best way to require parameters and what is the best way to coerce. E.g., python has “exceptions”, does R have something similar?</w:t>
      </w:r>
    </w:p>
    <w:p w:rsidR="00804A5F" w:rsidRDefault="00804A5F" w:rsidP="00804A5F">
      <w:pPr>
        <w:pStyle w:val="ListParagraph"/>
        <w:numPr>
          <w:ilvl w:val="0"/>
          <w:numId w:val="1"/>
        </w:numPr>
      </w:pPr>
      <w:proofErr w:type="spellStart"/>
      <w:r>
        <w:t>Ifelse</w:t>
      </w:r>
      <w:proofErr w:type="spellEnd"/>
      <w:r>
        <w:t xml:space="preserve"> returns vector of same size – is there a function that will (aside from if {} else {})?</w:t>
      </w:r>
    </w:p>
    <w:p w:rsidR="003738A6" w:rsidRDefault="003738A6" w:rsidP="003738A6"/>
    <w:p w:rsidR="003738A6" w:rsidRDefault="003738A6" w:rsidP="003738A6">
      <w:r>
        <w:t>GitHub – Kevin B said there is a GitHub endorsed YouTube channel that is very good for learning GitHub</w:t>
      </w:r>
    </w:p>
    <w:p w:rsidR="000F19DB" w:rsidRDefault="003738A6" w:rsidP="003738A6">
      <w:r>
        <w:t xml:space="preserve">Travis P – GitHub master </w:t>
      </w:r>
      <w:r w:rsidR="000F19DB">
        <w:t>repo is for development of the scripts, functions and packages until it’s “done”, then subsequent versions are branched.</w:t>
      </w:r>
    </w:p>
    <w:p w:rsidR="00427B92" w:rsidRDefault="000F19DB" w:rsidP="003738A6">
      <w:r>
        <w:t xml:space="preserve">Functions – Use </w:t>
      </w:r>
      <w:r w:rsidR="00427B92">
        <w:t>“</w:t>
      </w:r>
      <w:r>
        <w:t>=</w:t>
      </w:r>
      <w:r w:rsidR="00427B92">
        <w:t>”</w:t>
      </w:r>
      <w:r>
        <w:t xml:space="preserve"> inside a function, use the assignment “&lt;-“ outside of functions</w:t>
      </w:r>
    </w:p>
    <w:p w:rsidR="00427B92" w:rsidRDefault="00427B92" w:rsidP="003738A6">
      <w:r>
        <w:tab/>
        <w:t>Use “source()” to call a function within code. Else create a package and load as a library</w:t>
      </w:r>
      <w:bookmarkStart w:id="0" w:name="_GoBack"/>
      <w:bookmarkEnd w:id="0"/>
    </w:p>
    <w:sectPr w:rsidR="00427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B90050"/>
    <w:multiLevelType w:val="hybridMultilevel"/>
    <w:tmpl w:val="47E22A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962"/>
    <w:rsid w:val="000D3881"/>
    <w:rsid w:val="000F19DB"/>
    <w:rsid w:val="000F648B"/>
    <w:rsid w:val="001660DA"/>
    <w:rsid w:val="001C7962"/>
    <w:rsid w:val="001E49A2"/>
    <w:rsid w:val="002136A7"/>
    <w:rsid w:val="002E5FB8"/>
    <w:rsid w:val="00325E3C"/>
    <w:rsid w:val="0037005F"/>
    <w:rsid w:val="003738A6"/>
    <w:rsid w:val="00427B92"/>
    <w:rsid w:val="005F45EE"/>
    <w:rsid w:val="00647780"/>
    <w:rsid w:val="00704179"/>
    <w:rsid w:val="00707DFA"/>
    <w:rsid w:val="0073043C"/>
    <w:rsid w:val="0074121B"/>
    <w:rsid w:val="00804A5F"/>
    <w:rsid w:val="009C4E56"/>
    <w:rsid w:val="00B6346B"/>
    <w:rsid w:val="00D8279D"/>
    <w:rsid w:val="00F94C8F"/>
    <w:rsid w:val="00FC0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751F6B-1038-44CD-8470-D96DACCC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962"/>
  </w:style>
  <w:style w:type="paragraph" w:styleId="Heading1">
    <w:name w:val="heading 1"/>
    <w:basedOn w:val="Normal"/>
    <w:next w:val="Normal"/>
    <w:link w:val="Heading1Char"/>
    <w:uiPriority w:val="9"/>
    <w:qFormat/>
    <w:rsid w:val="00D827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27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27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8279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8279D"/>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8279D"/>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8279D"/>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8279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8279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9D"/>
    <w:pPr>
      <w:ind w:left="720"/>
      <w:contextualSpacing/>
    </w:pPr>
  </w:style>
  <w:style w:type="character" w:customStyle="1" w:styleId="Heading1Char">
    <w:name w:val="Heading 1 Char"/>
    <w:basedOn w:val="DefaultParagraphFont"/>
    <w:link w:val="Heading1"/>
    <w:uiPriority w:val="9"/>
    <w:rsid w:val="00D827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827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27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8279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8279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8279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8279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827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8279D"/>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D8279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827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79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79D"/>
    <w:rPr>
      <w:rFonts w:eastAsiaTheme="minorEastAsia"/>
      <w:color w:val="5A5A5A" w:themeColor="text1" w:themeTint="A5"/>
      <w:spacing w:val="15"/>
    </w:rPr>
  </w:style>
  <w:style w:type="character" w:styleId="Strong">
    <w:name w:val="Strong"/>
    <w:basedOn w:val="DefaultParagraphFont"/>
    <w:uiPriority w:val="22"/>
    <w:qFormat/>
    <w:rsid w:val="00D8279D"/>
    <w:rPr>
      <w:b/>
      <w:bCs/>
    </w:rPr>
  </w:style>
  <w:style w:type="character" w:styleId="Emphasis">
    <w:name w:val="Emphasis"/>
    <w:basedOn w:val="DefaultParagraphFont"/>
    <w:uiPriority w:val="20"/>
    <w:qFormat/>
    <w:rsid w:val="00D8279D"/>
    <w:rPr>
      <w:i/>
      <w:iCs/>
    </w:rPr>
  </w:style>
  <w:style w:type="paragraph" w:styleId="NoSpacing">
    <w:name w:val="No Spacing"/>
    <w:uiPriority w:val="1"/>
    <w:qFormat/>
    <w:rsid w:val="00D8279D"/>
    <w:pPr>
      <w:spacing w:after="0" w:line="240" w:lineRule="auto"/>
    </w:pPr>
  </w:style>
  <w:style w:type="paragraph" w:styleId="Quote">
    <w:name w:val="Quote"/>
    <w:basedOn w:val="Normal"/>
    <w:next w:val="Normal"/>
    <w:link w:val="QuoteChar"/>
    <w:uiPriority w:val="29"/>
    <w:qFormat/>
    <w:rsid w:val="00D8279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8279D"/>
    <w:rPr>
      <w:i/>
      <w:iCs/>
      <w:color w:val="404040" w:themeColor="text1" w:themeTint="BF"/>
    </w:rPr>
  </w:style>
  <w:style w:type="paragraph" w:styleId="IntenseQuote">
    <w:name w:val="Intense Quote"/>
    <w:basedOn w:val="Normal"/>
    <w:next w:val="Normal"/>
    <w:link w:val="IntenseQuoteChar"/>
    <w:uiPriority w:val="30"/>
    <w:qFormat/>
    <w:rsid w:val="00D8279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279D"/>
    <w:rPr>
      <w:i/>
      <w:iCs/>
      <w:color w:val="4472C4" w:themeColor="accent1"/>
    </w:rPr>
  </w:style>
  <w:style w:type="character" w:styleId="SubtleEmphasis">
    <w:name w:val="Subtle Emphasis"/>
    <w:basedOn w:val="DefaultParagraphFont"/>
    <w:uiPriority w:val="19"/>
    <w:qFormat/>
    <w:rsid w:val="00D8279D"/>
    <w:rPr>
      <w:i/>
      <w:iCs/>
      <w:color w:val="404040" w:themeColor="text1" w:themeTint="BF"/>
    </w:rPr>
  </w:style>
  <w:style w:type="character" w:styleId="IntenseEmphasis">
    <w:name w:val="Intense Emphasis"/>
    <w:basedOn w:val="DefaultParagraphFont"/>
    <w:uiPriority w:val="21"/>
    <w:qFormat/>
    <w:rsid w:val="00D8279D"/>
    <w:rPr>
      <w:i/>
      <w:iCs/>
      <w:color w:val="4472C4" w:themeColor="accent1"/>
    </w:rPr>
  </w:style>
  <w:style w:type="character" w:styleId="SubtleReference">
    <w:name w:val="Subtle Reference"/>
    <w:basedOn w:val="DefaultParagraphFont"/>
    <w:uiPriority w:val="31"/>
    <w:qFormat/>
    <w:rsid w:val="00D8279D"/>
    <w:rPr>
      <w:smallCaps/>
      <w:color w:val="5A5A5A" w:themeColor="text1" w:themeTint="A5"/>
    </w:rPr>
  </w:style>
  <w:style w:type="character" w:styleId="IntenseReference">
    <w:name w:val="Intense Reference"/>
    <w:basedOn w:val="DefaultParagraphFont"/>
    <w:uiPriority w:val="32"/>
    <w:qFormat/>
    <w:rsid w:val="00D8279D"/>
    <w:rPr>
      <w:b/>
      <w:bCs/>
      <w:smallCaps/>
      <w:color w:val="4472C4" w:themeColor="accent1"/>
      <w:spacing w:val="5"/>
    </w:rPr>
  </w:style>
  <w:style w:type="character" w:styleId="BookTitle">
    <w:name w:val="Book Title"/>
    <w:basedOn w:val="DefaultParagraphFont"/>
    <w:uiPriority w:val="33"/>
    <w:qFormat/>
    <w:rsid w:val="00D8279D"/>
    <w:rPr>
      <w:b/>
      <w:bCs/>
      <w:i/>
      <w:iCs/>
      <w:spacing w:val="5"/>
    </w:rPr>
  </w:style>
  <w:style w:type="paragraph" w:styleId="TOCHeading">
    <w:name w:val="TOC Heading"/>
    <w:basedOn w:val="Heading1"/>
    <w:next w:val="Normal"/>
    <w:uiPriority w:val="39"/>
    <w:semiHidden/>
    <w:unhideWhenUsed/>
    <w:qFormat/>
    <w:rsid w:val="00D8279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63F30D01.dotm</Template>
  <TotalTime>34</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State of Oregon DEQ</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SHOJINAGA Ryan</dc:creator>
  <cp:keywords/>
  <dc:description/>
  <cp:lastModifiedBy>SHOJINAGA Ryan</cp:lastModifiedBy>
  <cp:revision>6</cp:revision>
  <dcterms:created xsi:type="dcterms:W3CDTF">2018-11-15T18:44:00Z</dcterms:created>
  <dcterms:modified xsi:type="dcterms:W3CDTF">2018-11-26T16:04:00Z</dcterms:modified>
</cp:coreProperties>
</file>