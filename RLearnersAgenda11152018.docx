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7E" w:rsidRDefault="0035547E" w:rsidP="0035547E">
      <w:pPr>
        <w:pStyle w:val="Heading1"/>
        <w:jc w:val="center"/>
      </w:pPr>
      <w:r>
        <w:t>R Learners Meeting Notes</w:t>
      </w:r>
    </w:p>
    <w:p w:rsidR="0035547E" w:rsidRDefault="00745BFE" w:rsidP="0035547E">
      <w:pPr>
        <w:pStyle w:val="Heading2"/>
        <w:jc w:val="center"/>
      </w:pPr>
      <w:r>
        <w:t>November 15</w:t>
      </w:r>
      <w:r w:rsidR="0035547E">
        <w:t>, 2018</w:t>
      </w:r>
    </w:p>
    <w:p w:rsidR="0035547E" w:rsidRDefault="00745BFE" w:rsidP="0035547E">
      <w:pPr>
        <w:pStyle w:val="Heading2"/>
        <w:jc w:val="center"/>
      </w:pPr>
      <w:r>
        <w:t>2:0</w:t>
      </w:r>
      <w:r w:rsidR="0035547E">
        <w:t xml:space="preserve">0 – </w:t>
      </w:r>
      <w:r>
        <w:t>3:</w:t>
      </w:r>
      <w:r w:rsidR="0035547E">
        <w:t>00 PM</w:t>
      </w:r>
    </w:p>
    <w:p w:rsidR="0035547E" w:rsidRPr="00BA3626" w:rsidRDefault="0035547E" w:rsidP="0035547E">
      <w:pPr>
        <w:pStyle w:val="Heading2"/>
        <w:jc w:val="center"/>
      </w:pPr>
      <w:r>
        <w:t xml:space="preserve">Conference Room </w:t>
      </w:r>
      <w:r w:rsidR="00745BFE">
        <w:t>601</w:t>
      </w:r>
    </w:p>
    <w:p w:rsidR="00D44BEB" w:rsidRDefault="00D44BEB" w:rsidP="0035547E"/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sdt>
        <w:sdtPr>
          <w:rPr>
            <w:rFonts w:ascii="Palatino Linotype" w:hAnsi="Palatino Linotype"/>
            <w:sz w:val="24"/>
            <w:szCs w:val="24"/>
          </w:rPr>
          <w:alias w:val="Type of meeting:"/>
          <w:tag w:val="Type of meeting:"/>
          <w:id w:val="-83226520"/>
          <w:placeholder>
            <w:docPart w:val="6B8E76A45F6E409899A3B081407C26E9"/>
          </w:placeholder>
          <w:temporary/>
          <w:showingPlcHdr/>
          <w15:appearance w15:val="hidden"/>
        </w:sdtPr>
        <w:sdtContent>
          <w:r w:rsidRPr="00745BFE">
            <w:rPr>
              <w:rFonts w:ascii="Palatino Linotype" w:hAnsi="Palatino Linotype"/>
              <w:sz w:val="24"/>
              <w:szCs w:val="24"/>
            </w:rPr>
            <w:t>Type of Meeting:</w:t>
          </w:r>
        </w:sdtContent>
      </w:sdt>
      <w:r w:rsidRPr="00745BFE">
        <w:rPr>
          <w:rFonts w:ascii="Palatino Linotype" w:hAnsi="Palatino Linotype"/>
          <w:sz w:val="24"/>
          <w:szCs w:val="24"/>
        </w:rPr>
        <w:t xml:space="preserve"> </w:t>
      </w:r>
      <w:r w:rsidRPr="00745BFE">
        <w:rPr>
          <w:rFonts w:ascii="Palatino Linotype" w:hAnsi="Palatino Linotype"/>
          <w:sz w:val="24"/>
          <w:szCs w:val="24"/>
        </w:rPr>
        <w:t>Forum discussion of R stuff</w:t>
      </w:r>
    </w:p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 xml:space="preserve">Meeting Facilitators: </w:t>
      </w:r>
      <w:r w:rsidRPr="00745BFE">
        <w:rPr>
          <w:rFonts w:ascii="Palatino Linotype" w:hAnsi="Palatino Linotype"/>
          <w:sz w:val="24"/>
          <w:szCs w:val="24"/>
        </w:rPr>
        <w:t>Ryan Shojinaga</w:t>
      </w:r>
    </w:p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 xml:space="preserve">Call in/Conference: Ph - 888-363-4734; Access – 2045600; URL - </w:t>
      </w:r>
      <w:hyperlink r:id="rId5" w:history="1">
        <w:r w:rsidRPr="00745BFE">
          <w:rPr>
            <w:rStyle w:val="Hyperlink"/>
            <w:rFonts w:ascii="Palatino Linotype" w:hAnsi="Palatino Linotype"/>
            <w:sz w:val="24"/>
            <w:szCs w:val="24"/>
          </w:rPr>
          <w:t>www.connectmeeting.att.com</w:t>
        </w:r>
      </w:hyperlink>
    </w:p>
    <w:p w:rsidR="0035547E" w:rsidRPr="00745BFE" w:rsidRDefault="0035547E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Introductions</w:t>
      </w:r>
    </w:p>
    <w:p w:rsidR="0035547E" w:rsidRDefault="0035547E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Why R?</w:t>
      </w:r>
    </w:p>
    <w:p w:rsidR="00B01890" w:rsidRPr="00745BFE" w:rsidRDefault="00B01890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Previous topics</w:t>
      </w:r>
    </w:p>
    <w:p w:rsidR="0035547E" w:rsidRPr="00745BFE" w:rsidRDefault="0035547E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Projects and Sessions</w:t>
      </w:r>
    </w:p>
    <w:p w:rsidR="00857566" w:rsidRDefault="00857566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Github</w:t>
      </w:r>
      <w:proofErr w:type="spellEnd"/>
      <w:r>
        <w:rPr>
          <w:rFonts w:ascii="Palatino Linotype" w:hAnsi="Palatino Linotype"/>
          <w:sz w:val="24"/>
          <w:szCs w:val="24"/>
        </w:rPr>
        <w:t>:</w:t>
      </w:r>
    </w:p>
    <w:p w:rsidR="00857566" w:rsidRDefault="00857566" w:rsidP="00E950CA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Website: </w:t>
      </w:r>
      <w:hyperlink r:id="rId6" w:history="1">
        <w:r w:rsidRPr="00271816">
          <w:rPr>
            <w:rStyle w:val="Hyperlink"/>
            <w:rFonts w:ascii="Palatino Linotype" w:hAnsi="Palatino Linotype"/>
            <w:sz w:val="24"/>
            <w:szCs w:val="24"/>
          </w:rPr>
          <w:t>https://github.com/</w:t>
        </w:r>
      </w:hyperlink>
    </w:p>
    <w:p w:rsidR="0035547E" w:rsidRDefault="0035547E" w:rsidP="00E950CA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 w:rsidRPr="00745BFE">
        <w:rPr>
          <w:rFonts w:ascii="Palatino Linotype" w:hAnsi="Palatino Linotype"/>
          <w:sz w:val="24"/>
          <w:szCs w:val="24"/>
        </w:rPr>
        <w:t>Github</w:t>
      </w:r>
      <w:proofErr w:type="spellEnd"/>
      <w:r w:rsidRPr="00745BFE">
        <w:rPr>
          <w:rFonts w:ascii="Palatino Linotype" w:hAnsi="Palatino Linotype"/>
          <w:sz w:val="24"/>
          <w:szCs w:val="24"/>
        </w:rPr>
        <w:t xml:space="preserve"> Desktop</w:t>
      </w:r>
      <w:r w:rsidR="00857566">
        <w:rPr>
          <w:rFonts w:ascii="Palatino Linotype" w:hAnsi="Palatino Linotype"/>
          <w:sz w:val="24"/>
          <w:szCs w:val="24"/>
        </w:rPr>
        <w:t xml:space="preserve">: </w:t>
      </w:r>
      <w:hyperlink r:id="rId7" w:history="1">
        <w:r w:rsidR="00857566" w:rsidRPr="00271816">
          <w:rPr>
            <w:rStyle w:val="Hyperlink"/>
            <w:rFonts w:ascii="Palatino Linotype" w:hAnsi="Palatino Linotype"/>
            <w:sz w:val="24"/>
            <w:szCs w:val="24"/>
          </w:rPr>
          <w:t>https://desktop.github.com/</w:t>
        </w:r>
      </w:hyperlink>
    </w:p>
    <w:p w:rsidR="006B09AA" w:rsidRDefault="006B09AA" w:rsidP="006B09AA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Ryan’s GitHub: </w:t>
      </w:r>
      <w:hyperlink r:id="rId8" w:history="1">
        <w:r w:rsidRPr="00271816">
          <w:rPr>
            <w:rStyle w:val="Hyperlink"/>
            <w:rFonts w:ascii="Palatino Linotype" w:hAnsi="Palatino Linotype"/>
            <w:sz w:val="24"/>
            <w:szCs w:val="24"/>
          </w:rPr>
          <w:t>https://github.com/shojiwan</w:t>
        </w:r>
      </w:hyperlink>
    </w:p>
    <w:p w:rsidR="0035547E" w:rsidRPr="00745BFE" w:rsidRDefault="00791125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Functions</w:t>
      </w:r>
    </w:p>
    <w:p w:rsidR="00791125" w:rsidRPr="00745BFE" w:rsidRDefault="00791125" w:rsidP="00E950CA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Benefits</w:t>
      </w:r>
    </w:p>
    <w:p w:rsidR="00791125" w:rsidRPr="00745BFE" w:rsidRDefault="00791125" w:rsidP="00E950CA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Passing parameters,</w:t>
      </w:r>
    </w:p>
    <w:p w:rsidR="00791125" w:rsidRPr="00745BFE" w:rsidRDefault="00791125" w:rsidP="00E950CA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How to call</w:t>
      </w:r>
    </w:p>
    <w:p w:rsidR="00791125" w:rsidRPr="00745BFE" w:rsidRDefault="00791125" w:rsidP="00E950CA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 xml:space="preserve">Standardization of </w:t>
      </w:r>
      <w:r w:rsidR="00E950CA">
        <w:rPr>
          <w:rFonts w:ascii="Palatino Linotype" w:hAnsi="Palatino Linotype"/>
          <w:sz w:val="24"/>
          <w:szCs w:val="24"/>
        </w:rPr>
        <w:t>parameters</w:t>
      </w:r>
    </w:p>
    <w:p w:rsidR="00857566" w:rsidRPr="00857566" w:rsidRDefault="006B09AA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 xml:space="preserve">ickler: </w:t>
      </w:r>
      <w:proofErr w:type="spellStart"/>
      <w:r w:rsidR="00791125" w:rsidRPr="00745BFE">
        <w:rPr>
          <w:rFonts w:ascii="Palatino Linotype" w:hAnsi="Palatino Linotype"/>
          <w:sz w:val="24"/>
          <w:szCs w:val="24"/>
        </w:rPr>
        <w:t>ifelse</w:t>
      </w:r>
      <w:proofErr w:type="spellEnd"/>
      <w:r w:rsidR="00791125" w:rsidRPr="00745BFE">
        <w:rPr>
          <w:rFonts w:ascii="Palatino Linotype" w:hAnsi="Palatino Linotype"/>
          <w:sz w:val="24"/>
          <w:szCs w:val="24"/>
        </w:rPr>
        <w:t>() vs. if{} else {}</w:t>
      </w:r>
    </w:p>
    <w:sectPr w:rsidR="00857566" w:rsidRPr="0085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3AAD"/>
    <w:multiLevelType w:val="hybridMultilevel"/>
    <w:tmpl w:val="77744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2FE7"/>
    <w:multiLevelType w:val="hybridMultilevel"/>
    <w:tmpl w:val="F438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18"/>
    <w:rsid w:val="000C0082"/>
    <w:rsid w:val="000D3881"/>
    <w:rsid w:val="000F648B"/>
    <w:rsid w:val="001660DA"/>
    <w:rsid w:val="001E49A2"/>
    <w:rsid w:val="002136A7"/>
    <w:rsid w:val="002400BE"/>
    <w:rsid w:val="002E5FB8"/>
    <w:rsid w:val="00325E3C"/>
    <w:rsid w:val="0035547E"/>
    <w:rsid w:val="0037005F"/>
    <w:rsid w:val="005F45EE"/>
    <w:rsid w:val="00647780"/>
    <w:rsid w:val="00657C92"/>
    <w:rsid w:val="006B09AA"/>
    <w:rsid w:val="00707DFA"/>
    <w:rsid w:val="00745BFE"/>
    <w:rsid w:val="00791125"/>
    <w:rsid w:val="00857566"/>
    <w:rsid w:val="00861394"/>
    <w:rsid w:val="00880518"/>
    <w:rsid w:val="009C4E56"/>
    <w:rsid w:val="00B01890"/>
    <w:rsid w:val="00B6346B"/>
    <w:rsid w:val="00D22257"/>
    <w:rsid w:val="00D44BEB"/>
    <w:rsid w:val="00E950CA"/>
    <w:rsid w:val="00F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D8EDD-7CDA-4017-9107-8A071394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881"/>
  </w:style>
  <w:style w:type="paragraph" w:styleId="Heading1">
    <w:name w:val="heading 1"/>
    <w:basedOn w:val="Normal"/>
    <w:next w:val="Normal"/>
    <w:link w:val="Heading1Char"/>
    <w:uiPriority w:val="9"/>
    <w:qFormat/>
    <w:rsid w:val="005F4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5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4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5E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F45EE"/>
    <w:rPr>
      <w:b/>
      <w:bCs/>
    </w:rPr>
  </w:style>
  <w:style w:type="character" w:styleId="Emphasis">
    <w:name w:val="Emphasis"/>
    <w:basedOn w:val="DefaultParagraphFont"/>
    <w:uiPriority w:val="20"/>
    <w:qFormat/>
    <w:rsid w:val="005F45EE"/>
    <w:rPr>
      <w:i/>
      <w:iCs/>
    </w:rPr>
  </w:style>
  <w:style w:type="paragraph" w:styleId="NoSpacing">
    <w:name w:val="No Spacing"/>
    <w:uiPriority w:val="1"/>
    <w:qFormat/>
    <w:rsid w:val="005F45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5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E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F45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45E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45E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F45E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F45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5EE"/>
    <w:pPr>
      <w:outlineLvl w:val="9"/>
    </w:pPr>
  </w:style>
  <w:style w:type="character" w:styleId="Hyperlink">
    <w:name w:val="Hyperlink"/>
    <w:basedOn w:val="DefaultParagraphFont"/>
    <w:unhideWhenUsed/>
    <w:rsid w:val="00355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jiw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nnectmeeting.att.com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8E76A45F6E409899A3B081407C2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F71-C11C-41E2-9C90-E50C93A3ACC9}"/>
      </w:docPartPr>
      <w:docPartBody>
        <w:p w:rsidR="00000000" w:rsidRDefault="00003F53" w:rsidP="00003F53">
          <w:pPr>
            <w:pStyle w:val="6B8E76A45F6E409899A3B081407C26E9"/>
          </w:pPr>
          <w:r w:rsidRPr="00E460A2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53"/>
    <w:rsid w:val="0000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8E76A45F6E409899A3B081407C26E9">
    <w:name w:val="6B8E76A45F6E409899A3B081407C26E9"/>
    <w:rsid w:val="00003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CC09F997.dotm</Template>
  <TotalTime>112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 DEQ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SHOJINAGA Ryan</dc:creator>
  <cp:keywords/>
  <dc:description/>
  <cp:lastModifiedBy>SHOJINAGA Ryan</cp:lastModifiedBy>
  <cp:revision>8</cp:revision>
  <dcterms:created xsi:type="dcterms:W3CDTF">2018-11-15T15:51:00Z</dcterms:created>
  <dcterms:modified xsi:type="dcterms:W3CDTF">2018-11-15T18:58:00Z</dcterms:modified>
</cp:coreProperties>
</file>