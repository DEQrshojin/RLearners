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7E" w:rsidRDefault="0035547E" w:rsidP="0035547E">
      <w:pPr>
        <w:pStyle w:val="Heading1"/>
        <w:jc w:val="center"/>
      </w:pPr>
      <w:r>
        <w:t xml:space="preserve">R Learners Meeting </w:t>
      </w:r>
      <w:r w:rsidR="00E30A74">
        <w:t>Agenda</w:t>
      </w:r>
    </w:p>
    <w:p w:rsidR="0035547E" w:rsidRDefault="00457C88" w:rsidP="0035547E">
      <w:pPr>
        <w:pStyle w:val="Heading2"/>
        <w:jc w:val="center"/>
      </w:pPr>
      <w:r>
        <w:t>November 29</w:t>
      </w:r>
      <w:r w:rsidR="0035547E">
        <w:t>, 2018</w:t>
      </w:r>
    </w:p>
    <w:p w:rsidR="0035547E" w:rsidRDefault="00745BFE" w:rsidP="0035547E">
      <w:pPr>
        <w:pStyle w:val="Heading2"/>
        <w:jc w:val="center"/>
      </w:pPr>
      <w:r>
        <w:t>2:0</w:t>
      </w:r>
      <w:r w:rsidR="0035547E">
        <w:t xml:space="preserve">0 – </w:t>
      </w:r>
      <w:r>
        <w:t>3:</w:t>
      </w:r>
      <w:r w:rsidR="0035547E">
        <w:t>00 PM</w:t>
      </w:r>
    </w:p>
    <w:p w:rsidR="0035547E" w:rsidRPr="00BA3626" w:rsidRDefault="0035547E" w:rsidP="0035547E">
      <w:pPr>
        <w:pStyle w:val="Heading2"/>
        <w:jc w:val="center"/>
      </w:pPr>
      <w:r>
        <w:t xml:space="preserve">Conference Room </w:t>
      </w:r>
      <w:r w:rsidR="00457C88">
        <w:t>11</w:t>
      </w:r>
      <w:r w:rsidR="00745BFE">
        <w:t>01</w:t>
      </w:r>
    </w:p>
    <w:p w:rsidR="00D44BEB" w:rsidRDefault="00D44BEB" w:rsidP="0035547E"/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Forum discussion of R </w:t>
      </w:r>
      <w:r w:rsidR="00457C88">
        <w:rPr>
          <w:rFonts w:ascii="Palatino Linotype" w:hAnsi="Palatino Linotype"/>
          <w:sz w:val="24"/>
          <w:szCs w:val="24"/>
        </w:rPr>
        <w:t>basics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Meeting Facilitators: Ryan Shojinaga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Call in/Conference: Ph - </w:t>
      </w:r>
      <w:r w:rsidR="00457C88" w:rsidRPr="00457C88">
        <w:rPr>
          <w:rFonts w:ascii="Palatino Linotype" w:hAnsi="Palatino Linotype"/>
          <w:sz w:val="24"/>
          <w:szCs w:val="24"/>
        </w:rPr>
        <w:t>877-848-7030</w:t>
      </w:r>
      <w:r w:rsidRPr="00745BFE">
        <w:rPr>
          <w:rFonts w:ascii="Palatino Linotype" w:hAnsi="Palatino Linotype"/>
          <w:sz w:val="24"/>
          <w:szCs w:val="24"/>
        </w:rPr>
        <w:t xml:space="preserve">; Access – </w:t>
      </w:r>
      <w:r w:rsidR="00457C88" w:rsidRPr="00457C88">
        <w:rPr>
          <w:rFonts w:ascii="Palatino Linotype" w:hAnsi="Palatino Linotype"/>
          <w:sz w:val="24"/>
          <w:szCs w:val="24"/>
        </w:rPr>
        <w:t>898168</w:t>
      </w:r>
      <w:r w:rsidRPr="00745BFE">
        <w:rPr>
          <w:rFonts w:ascii="Palatino Linotype" w:hAnsi="Palatino Linotype"/>
          <w:sz w:val="24"/>
          <w:szCs w:val="24"/>
        </w:rPr>
        <w:t xml:space="preserve">; URL - </w:t>
      </w:r>
      <w:hyperlink r:id="rId5" w:history="1">
        <w:r w:rsidRPr="00745BFE">
          <w:rPr>
            <w:rStyle w:val="Hyperlink"/>
            <w:rFonts w:ascii="Palatino Linotype" w:hAnsi="Palatino Linotype"/>
            <w:sz w:val="24"/>
            <w:szCs w:val="24"/>
          </w:rPr>
          <w:t>www.connectmeeting.att.com</w:t>
        </w:r>
      </w:hyperlink>
    </w:p>
    <w:p w:rsidR="009134A3" w:rsidRDefault="009134A3" w:rsidP="009134A3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Accessing R</w:t>
      </w:r>
    </w:p>
    <w:p w:rsidR="009134A3" w:rsidRDefault="009134A3" w:rsidP="009134A3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 v3.5.1 -</w:t>
      </w:r>
      <w:r w:rsidRPr="009134A3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Pr="00B33F2A">
          <w:rPr>
            <w:rStyle w:val="Hyperlink"/>
            <w:rFonts w:ascii="Palatino Linotype" w:hAnsi="Palatino Linotype"/>
            <w:sz w:val="24"/>
            <w:szCs w:val="24"/>
          </w:rPr>
          <w:t>www.r-project.org</w:t>
        </w:r>
      </w:hyperlink>
    </w:p>
    <w:p w:rsidR="009134A3" w:rsidRDefault="009134A3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RStudio - </w:t>
      </w:r>
      <w:r w:rsidRPr="009134A3">
        <w:rPr>
          <w:rFonts w:ascii="Palatino Linotype" w:hAnsi="Palatino Linotype"/>
          <w:sz w:val="24"/>
          <w:szCs w:val="24"/>
        </w:rPr>
        <w:t xml:space="preserve"> </w:t>
      </w:r>
      <w:hyperlink r:id="rId7" w:history="1">
        <w:r w:rsidRPr="00B33F2A">
          <w:rPr>
            <w:rStyle w:val="Hyperlink"/>
            <w:rFonts w:ascii="Palatino Linotype" w:hAnsi="Palatino Linotype"/>
            <w:sz w:val="24"/>
            <w:szCs w:val="24"/>
          </w:rPr>
          <w:t>www.rstudio.com</w:t>
        </w:r>
      </w:hyperlink>
    </w:p>
    <w:p w:rsidR="009134A3" w:rsidRPr="009134A3" w:rsidRDefault="00E30A74" w:rsidP="009134A3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RStudio</w:t>
      </w:r>
    </w:p>
    <w:p w:rsidR="009134A3" w:rsidRDefault="00E30A74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Packages</w:t>
      </w:r>
    </w:p>
    <w:p w:rsidR="00E30A74" w:rsidRDefault="00C70CBE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="00E30A74">
        <w:rPr>
          <w:rFonts w:ascii="Palatino Linotype" w:hAnsi="Palatino Linotype"/>
          <w:sz w:val="24"/>
          <w:szCs w:val="24"/>
        </w:rPr>
        <w:t>nstall</w:t>
      </w:r>
      <w:r>
        <w:rPr>
          <w:rFonts w:ascii="Palatino Linotype" w:hAnsi="Palatino Linotype"/>
          <w:sz w:val="24"/>
          <w:szCs w:val="24"/>
        </w:rPr>
        <w:t>ing packages</w:t>
      </w:r>
    </w:p>
    <w:p w:rsidR="00E30A74" w:rsidRDefault="00C70CBE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="00E30A74">
        <w:rPr>
          <w:rFonts w:ascii="Palatino Linotype" w:hAnsi="Palatino Linotype"/>
          <w:sz w:val="24"/>
          <w:szCs w:val="24"/>
        </w:rPr>
        <w:t>oad</w:t>
      </w:r>
      <w:r>
        <w:rPr>
          <w:rFonts w:ascii="Palatino Linotype" w:hAnsi="Palatino Linotype"/>
          <w:sz w:val="24"/>
          <w:szCs w:val="24"/>
        </w:rPr>
        <w:t>ing and using</w:t>
      </w:r>
      <w:r w:rsidR="00E30A74">
        <w:rPr>
          <w:rFonts w:ascii="Palatino Linotype" w:hAnsi="Palatino Linotype"/>
          <w:sz w:val="24"/>
          <w:szCs w:val="24"/>
        </w:rPr>
        <w:t xml:space="preserve"> functions</w:t>
      </w:r>
    </w:p>
    <w:p w:rsidR="00E30A74" w:rsidRDefault="00E30A74" w:rsidP="00E30A7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Importing data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Reading </w:t>
      </w:r>
      <w:r w:rsidR="00C70CBE">
        <w:rPr>
          <w:rFonts w:ascii="Palatino Linotype" w:hAnsi="Palatino Linotype"/>
          <w:sz w:val="24"/>
          <w:szCs w:val="24"/>
        </w:rPr>
        <w:t xml:space="preserve">data </w:t>
      </w:r>
      <w:r>
        <w:rPr>
          <w:rFonts w:ascii="Palatino Linotype" w:hAnsi="Palatino Linotype"/>
          <w:sz w:val="24"/>
          <w:szCs w:val="24"/>
        </w:rPr>
        <w:t>from files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Reading </w:t>
      </w:r>
      <w:r w:rsidR="00C70CBE">
        <w:rPr>
          <w:rFonts w:ascii="Palatino Linotype" w:hAnsi="Palatino Linotype"/>
          <w:sz w:val="24"/>
          <w:szCs w:val="24"/>
        </w:rPr>
        <w:t xml:space="preserve">data </w:t>
      </w:r>
      <w:r>
        <w:rPr>
          <w:rFonts w:ascii="Palatino Linotype" w:hAnsi="Palatino Linotype"/>
          <w:sz w:val="24"/>
          <w:szCs w:val="24"/>
        </w:rPr>
        <w:t>from URLs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Accessing 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databases</w:t>
      </w:r>
    </w:p>
    <w:p w:rsidR="00E30A74" w:rsidRPr="00E30A74" w:rsidRDefault="00E30A74" w:rsidP="00E30A74">
      <w:pPr>
        <w:spacing w:line="360" w:lineRule="auto"/>
        <w:rPr>
          <w:rFonts w:ascii="Palatino Linotype" w:hAnsi="Palatino Linotype"/>
          <w:sz w:val="24"/>
          <w:szCs w:val="24"/>
        </w:rPr>
      </w:pPr>
    </w:p>
    <w:sectPr w:rsidR="00E30A74" w:rsidRPr="00E3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3AAD"/>
    <w:multiLevelType w:val="hybridMultilevel"/>
    <w:tmpl w:val="77744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2FE7"/>
    <w:multiLevelType w:val="hybridMultilevel"/>
    <w:tmpl w:val="F438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18"/>
    <w:rsid w:val="000C0082"/>
    <w:rsid w:val="000D3881"/>
    <w:rsid w:val="000F648B"/>
    <w:rsid w:val="001660DA"/>
    <w:rsid w:val="001E49A2"/>
    <w:rsid w:val="002136A7"/>
    <w:rsid w:val="002400BE"/>
    <w:rsid w:val="002E5FB8"/>
    <w:rsid w:val="00307D11"/>
    <w:rsid w:val="00325E3C"/>
    <w:rsid w:val="0035547E"/>
    <w:rsid w:val="0037005F"/>
    <w:rsid w:val="00457C88"/>
    <w:rsid w:val="005F45EE"/>
    <w:rsid w:val="00647780"/>
    <w:rsid w:val="00657C92"/>
    <w:rsid w:val="006B09AA"/>
    <w:rsid w:val="00707DFA"/>
    <w:rsid w:val="00745BFE"/>
    <w:rsid w:val="00791125"/>
    <w:rsid w:val="00857566"/>
    <w:rsid w:val="00861394"/>
    <w:rsid w:val="00880518"/>
    <w:rsid w:val="009134A3"/>
    <w:rsid w:val="009C4E56"/>
    <w:rsid w:val="00B01890"/>
    <w:rsid w:val="00B6346B"/>
    <w:rsid w:val="00C70CBE"/>
    <w:rsid w:val="00D22257"/>
    <w:rsid w:val="00D44BEB"/>
    <w:rsid w:val="00E30A74"/>
    <w:rsid w:val="00E950CA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8EDD-7CDA-4017-9107-8A071394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881"/>
  </w:style>
  <w:style w:type="paragraph" w:styleId="Heading1">
    <w:name w:val="heading 1"/>
    <w:basedOn w:val="Normal"/>
    <w:next w:val="Normal"/>
    <w:link w:val="Heading1Char"/>
    <w:uiPriority w:val="9"/>
    <w:qFormat/>
    <w:rsid w:val="005F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4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5E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45EE"/>
    <w:rPr>
      <w:b/>
      <w:bCs/>
    </w:rPr>
  </w:style>
  <w:style w:type="character" w:styleId="Emphasis">
    <w:name w:val="Emphasis"/>
    <w:basedOn w:val="DefaultParagraphFont"/>
    <w:uiPriority w:val="20"/>
    <w:qFormat/>
    <w:rsid w:val="005F45EE"/>
    <w:rPr>
      <w:i/>
      <w:iCs/>
    </w:rPr>
  </w:style>
  <w:style w:type="paragraph" w:styleId="NoSpacing">
    <w:name w:val="No Spacing"/>
    <w:uiPriority w:val="1"/>
    <w:qFormat/>
    <w:rsid w:val="005F4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5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E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F4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5E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45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F45E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45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EE"/>
    <w:pPr>
      <w:outlineLvl w:val="9"/>
    </w:pPr>
  </w:style>
  <w:style w:type="character" w:styleId="Hyperlink">
    <w:name w:val="Hyperlink"/>
    <w:basedOn w:val="DefaultParagraphFont"/>
    <w:unhideWhenUsed/>
    <w:rsid w:val="0035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" TargetMode="External"/><Relationship Id="rId5" Type="http://schemas.openxmlformats.org/officeDocument/2006/relationships/hyperlink" Target="http://www.connectmeeting.at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BABC4383.dotm</Template>
  <TotalTime>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DEQ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SHOJINAGA Ryan</dc:creator>
  <cp:keywords/>
  <dc:description/>
  <cp:lastModifiedBy>SHOJINAGA Ryan</cp:lastModifiedBy>
  <cp:revision>4</cp:revision>
  <dcterms:created xsi:type="dcterms:W3CDTF">2018-11-26T16:05:00Z</dcterms:created>
  <dcterms:modified xsi:type="dcterms:W3CDTF">2018-11-28T01:08:00Z</dcterms:modified>
</cp:coreProperties>
</file>